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AE68" w14:textId="77777777" w:rsidR="00523ECB" w:rsidRDefault="006E1332">
      <w:pPr>
        <w:pStyle w:val="Standard"/>
        <w:spacing w:after="0" w:line="240" w:lineRule="auto"/>
      </w:pPr>
      <w:r>
        <w:rPr>
          <w:sz w:val="28"/>
          <w:szCs w:val="28"/>
        </w:rPr>
        <w:t xml:space="preserve">Usability Test: </w:t>
      </w:r>
      <w:r>
        <w:rPr>
          <w:b/>
          <w:sz w:val="28"/>
          <w:szCs w:val="28"/>
        </w:rPr>
        <w:t>Knight Bites</w:t>
      </w:r>
    </w:p>
    <w:p w14:paraId="15C08BA0" w14:textId="77777777" w:rsidR="00523ECB" w:rsidRDefault="006E1332">
      <w:pPr>
        <w:pStyle w:val="Standard"/>
        <w:spacing w:after="0" w:line="240" w:lineRule="auto"/>
      </w:pPr>
      <w:r>
        <w:rPr>
          <w:sz w:val="24"/>
          <w:szCs w:val="24"/>
        </w:rPr>
        <w:t>Fall, 2021</w:t>
      </w:r>
    </w:p>
    <w:p w14:paraId="16B92350" w14:textId="77777777" w:rsidR="00523ECB" w:rsidRDefault="006E1332">
      <w:pPr>
        <w:pStyle w:val="Standard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Aayam Shrestha, Anjana Sainju, Charles Duimstra, and Ifeanyi Onyeanakwe</w:t>
      </w:r>
    </w:p>
    <w:p w14:paraId="578C71A7" w14:textId="77777777" w:rsidR="00523ECB" w:rsidRDefault="00523ECB">
      <w:pPr>
        <w:pStyle w:val="Standard"/>
        <w:spacing w:after="0" w:line="240" w:lineRule="auto"/>
        <w:rPr>
          <w:sz w:val="24"/>
          <w:szCs w:val="24"/>
        </w:rPr>
      </w:pPr>
    </w:p>
    <w:p w14:paraId="41F0F959" w14:textId="77777777" w:rsidR="00523ECB" w:rsidRDefault="00523ECB">
      <w:pPr>
        <w:pStyle w:val="Standard"/>
        <w:spacing w:after="0" w:line="240" w:lineRule="auto"/>
        <w:rPr>
          <w:sz w:val="24"/>
          <w:szCs w:val="24"/>
        </w:rPr>
      </w:pPr>
    </w:p>
    <w:p w14:paraId="549A9177" w14:textId="77777777" w:rsidR="00523ECB" w:rsidRDefault="006E1332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14:paraId="48CB5CAB" w14:textId="09AA794B" w:rsidR="00523ECB" w:rsidRDefault="006E1332">
      <w:pPr>
        <w:pStyle w:val="Standard"/>
      </w:pPr>
      <w:r>
        <w:rPr>
          <w:sz w:val="24"/>
          <w:szCs w:val="24"/>
        </w:rPr>
        <w:t xml:space="preserve">Thank you for agreeing to do this usability test for the Knight Bites App. Our team would like to see </w:t>
      </w:r>
      <w:r>
        <w:rPr>
          <w:sz w:val="24"/>
          <w:szCs w:val="24"/>
        </w:rPr>
        <w:t xml:space="preserve">first-hand what it’s like for real people to use the app, which we hope will allow us </w:t>
      </w:r>
      <w:r w:rsidR="00CD0DB8">
        <w:rPr>
          <w:sz w:val="24"/>
          <w:szCs w:val="24"/>
        </w:rPr>
        <w:t>to improve</w:t>
      </w:r>
      <w:r>
        <w:rPr>
          <w:sz w:val="24"/>
          <w:szCs w:val="24"/>
        </w:rPr>
        <w:t xml:space="preserve"> the </w:t>
      </w:r>
      <w:r w:rsidR="00E34BDF">
        <w:rPr>
          <w:sz w:val="24"/>
          <w:szCs w:val="24"/>
        </w:rPr>
        <w:t xml:space="preserve">app. </w:t>
      </w:r>
    </w:p>
    <w:p w14:paraId="3CAEEF2D" w14:textId="4C69064A" w:rsidR="00523ECB" w:rsidRDefault="006E1332">
      <w:pPr>
        <w:pStyle w:val="Standard"/>
      </w:pPr>
      <w:r>
        <w:rPr>
          <w:sz w:val="24"/>
          <w:szCs w:val="24"/>
        </w:rPr>
        <w:t>We’re testing the app, not you</w:t>
      </w:r>
      <w:r w:rsidR="00CD0DB8">
        <w:rPr>
          <w:sz w:val="24"/>
          <w:szCs w:val="24"/>
        </w:rPr>
        <w:t xml:space="preserve">. </w:t>
      </w:r>
      <w:r>
        <w:rPr>
          <w:sz w:val="24"/>
          <w:szCs w:val="24"/>
        </w:rPr>
        <w:t>You can’t do anything wrong here. We want to hear exactly what you think about the site</w:t>
      </w:r>
      <w:r w:rsidR="00CD0DB8">
        <w:rPr>
          <w:sz w:val="24"/>
          <w:szCs w:val="24"/>
        </w:rPr>
        <w:t xml:space="preserve">. </w:t>
      </w:r>
      <w:r>
        <w:rPr>
          <w:sz w:val="24"/>
          <w:szCs w:val="24"/>
        </w:rPr>
        <w:t>Be honest and don’t worry ab</w:t>
      </w:r>
      <w:r>
        <w:rPr>
          <w:sz w:val="24"/>
          <w:szCs w:val="24"/>
        </w:rPr>
        <w:t>out hurting our feelings</w:t>
      </w:r>
      <w:r w:rsidR="00CD0DB8">
        <w:rPr>
          <w:sz w:val="24"/>
          <w:szCs w:val="24"/>
        </w:rPr>
        <w:t xml:space="preserve">. </w:t>
      </w:r>
      <w:r>
        <w:rPr>
          <w:sz w:val="24"/>
          <w:szCs w:val="24"/>
        </w:rPr>
        <w:t>That will help us find problems that exist and will help us fix them.</w:t>
      </w:r>
    </w:p>
    <w:p w14:paraId="1E1A7022" w14:textId="234FEEE6" w:rsidR="00523ECB" w:rsidRDefault="006E133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For the test, we’ll ask you to do certain tasks and we’d like you to think out loud while you’re doing them</w:t>
      </w:r>
      <w:r w:rsidR="00CD0DB8">
        <w:rPr>
          <w:sz w:val="24"/>
          <w:szCs w:val="24"/>
        </w:rPr>
        <w:t xml:space="preserve">. </w:t>
      </w:r>
      <w:r>
        <w:rPr>
          <w:sz w:val="24"/>
          <w:szCs w:val="24"/>
        </w:rPr>
        <w:t>If you have questions, just ask</w:t>
      </w:r>
      <w:r w:rsidR="00CD0DB8">
        <w:rPr>
          <w:sz w:val="24"/>
          <w:szCs w:val="24"/>
        </w:rPr>
        <w:t xml:space="preserve">. </w:t>
      </w:r>
      <w:r>
        <w:rPr>
          <w:sz w:val="24"/>
          <w:szCs w:val="24"/>
        </w:rPr>
        <w:t>If you have com</w:t>
      </w:r>
      <w:r>
        <w:rPr>
          <w:sz w:val="24"/>
          <w:szCs w:val="24"/>
        </w:rPr>
        <w:t xml:space="preserve">ments, go </w:t>
      </w:r>
      <w:r w:rsidR="00CD0DB8">
        <w:rPr>
          <w:sz w:val="24"/>
          <w:szCs w:val="24"/>
        </w:rPr>
        <w:t>ahead,</w:t>
      </w:r>
      <w:r>
        <w:rPr>
          <w:sz w:val="24"/>
          <w:szCs w:val="24"/>
        </w:rPr>
        <w:t xml:space="preserve"> and say them</w:t>
      </w:r>
      <w:proofErr w:type="gramStart"/>
      <w:r>
        <w:rPr>
          <w:sz w:val="24"/>
          <w:szCs w:val="24"/>
        </w:rPr>
        <w:t xml:space="preserve">.  </w:t>
      </w:r>
      <w:proofErr w:type="gramEnd"/>
      <w:r>
        <w:rPr>
          <w:sz w:val="24"/>
          <w:szCs w:val="24"/>
        </w:rPr>
        <w:t xml:space="preserve">We’ll record your </w:t>
      </w:r>
      <w:r w:rsidR="00CD0DB8">
        <w:rPr>
          <w:sz w:val="24"/>
          <w:szCs w:val="24"/>
        </w:rPr>
        <w:t>comments but</w:t>
      </w:r>
      <w:r>
        <w:rPr>
          <w:sz w:val="24"/>
          <w:szCs w:val="24"/>
        </w:rPr>
        <w:t xml:space="preserve"> won’t make them public</w:t>
      </w:r>
      <w:proofErr w:type="gramStart"/>
      <w:r>
        <w:rPr>
          <w:sz w:val="24"/>
          <w:szCs w:val="24"/>
        </w:rPr>
        <w:t xml:space="preserve">.  </w:t>
      </w:r>
      <w:proofErr w:type="gramEnd"/>
      <w:r>
        <w:rPr>
          <w:sz w:val="24"/>
          <w:szCs w:val="24"/>
        </w:rPr>
        <w:t>If, for any reason, you’d like to quit this test, then just say so.</w:t>
      </w:r>
    </w:p>
    <w:p w14:paraId="774C9992" w14:textId="77777777" w:rsidR="00523ECB" w:rsidRDefault="00523ECB">
      <w:pPr>
        <w:pStyle w:val="Standard"/>
        <w:rPr>
          <w:sz w:val="24"/>
          <w:szCs w:val="24"/>
        </w:rPr>
      </w:pPr>
    </w:p>
    <w:p w14:paraId="50AC7258" w14:textId="77777777" w:rsidR="00523ECB" w:rsidRDefault="006E1332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Background Questions</w:t>
      </w:r>
    </w:p>
    <w:p w14:paraId="02AB8100" w14:textId="77777777" w:rsidR="00523ECB" w:rsidRDefault="006E1332">
      <w:pPr>
        <w:pStyle w:val="Standard"/>
      </w:pPr>
      <w:r>
        <w:rPr>
          <w:sz w:val="24"/>
          <w:szCs w:val="24"/>
        </w:rPr>
        <w:t>We presume that you’re a Calvin Student who regularly eats.</w:t>
      </w:r>
    </w:p>
    <w:p w14:paraId="0880871D" w14:textId="77777777" w:rsidR="00523ECB" w:rsidRDefault="006E133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How frequently do </w:t>
      </w:r>
      <w:r>
        <w:rPr>
          <w:sz w:val="24"/>
          <w:szCs w:val="24"/>
        </w:rPr>
        <w:t>you eat at restaurants or off-campus? How often do you want to?</w:t>
      </w:r>
    </w:p>
    <w:p w14:paraId="45CC1A29" w14:textId="77777777" w:rsidR="00523ECB" w:rsidRDefault="006E133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Before we begin, do you have any questions for me?</w:t>
      </w:r>
    </w:p>
    <w:p w14:paraId="42147153" w14:textId="77777777" w:rsidR="00523ECB" w:rsidRDefault="00523ECB">
      <w:pPr>
        <w:pStyle w:val="Standard"/>
        <w:rPr>
          <w:sz w:val="24"/>
          <w:szCs w:val="24"/>
        </w:rPr>
      </w:pPr>
    </w:p>
    <w:p w14:paraId="254C50ED" w14:textId="77777777" w:rsidR="00523ECB" w:rsidRDefault="006E1332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The Test</w:t>
      </w:r>
    </w:p>
    <w:p w14:paraId="7BC94A6B" w14:textId="77777777" w:rsidR="00523ECB" w:rsidRDefault="006E1332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Reactions to the login page – What buttons do you notice? Does anything seem weird? Does it catch your attention?</w:t>
      </w:r>
    </w:p>
    <w:p w14:paraId="7438DF28" w14:textId="77777777" w:rsidR="00523ECB" w:rsidRDefault="006E1332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Login – Log in </w:t>
      </w:r>
      <w:r>
        <w:rPr>
          <w:sz w:val="24"/>
          <w:szCs w:val="24"/>
        </w:rPr>
        <w:t>to the page using dummy credentials (username ck23).</w:t>
      </w:r>
    </w:p>
    <w:p w14:paraId="44D5FE23" w14:textId="77777777" w:rsidR="00523ECB" w:rsidRDefault="00523ECB">
      <w:pPr>
        <w:pStyle w:val="Standard"/>
        <w:rPr>
          <w:sz w:val="24"/>
          <w:szCs w:val="24"/>
        </w:rPr>
      </w:pPr>
    </w:p>
    <w:p w14:paraId="60836140" w14:textId="77777777" w:rsidR="00523ECB" w:rsidRDefault="006E1332">
      <w:pPr>
        <w:pStyle w:val="ListParagraph"/>
        <w:pageBreakBefore/>
        <w:numPr>
          <w:ilvl w:val="0"/>
          <w:numId w:val="2"/>
        </w:numPr>
      </w:pPr>
      <w:r>
        <w:rPr>
          <w:rFonts w:cs="Arial"/>
          <w:color w:val="000000"/>
          <w:sz w:val="24"/>
          <w:szCs w:val="24"/>
        </w:rPr>
        <w:lastRenderedPageBreak/>
        <w:t xml:space="preserve">General tasks - </w:t>
      </w:r>
      <w:r>
        <w:rPr>
          <w:sz w:val="24"/>
          <w:szCs w:val="24"/>
        </w:rPr>
        <w:t>I’ll ask you to do some of the following tasks, depending upon how much time we have together:</w:t>
      </w:r>
    </w:p>
    <w:p w14:paraId="2B36BA9B" w14:textId="77777777" w:rsidR="00523ECB" w:rsidRDefault="00523ECB">
      <w:pPr>
        <w:pStyle w:val="ListParagraph"/>
        <w:tabs>
          <w:tab w:val="left" w:pos="2250"/>
        </w:tabs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</w:p>
    <w:p w14:paraId="6DA1846D" w14:textId="77777777" w:rsidR="00523ECB" w:rsidRDefault="006E1332">
      <w:pPr>
        <w:pStyle w:val="ListParagraph"/>
        <w:numPr>
          <w:ilvl w:val="0"/>
          <w:numId w:val="6"/>
        </w:numPr>
        <w:tabs>
          <w:tab w:val="left" w:pos="2250"/>
        </w:tabs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Find an event at Culver’s.</w:t>
      </w:r>
    </w:p>
    <w:p w14:paraId="68624BAC" w14:textId="77777777" w:rsidR="00523ECB" w:rsidRDefault="00523ECB">
      <w:pPr>
        <w:pStyle w:val="ListParagraph"/>
        <w:tabs>
          <w:tab w:val="left" w:pos="2250"/>
        </w:tabs>
        <w:spacing w:after="0" w:line="240" w:lineRule="auto"/>
        <w:ind w:left="1080" w:hanging="360"/>
        <w:rPr>
          <w:rFonts w:cs="Arial"/>
          <w:color w:val="000000"/>
          <w:sz w:val="24"/>
          <w:szCs w:val="24"/>
        </w:rPr>
      </w:pPr>
    </w:p>
    <w:p w14:paraId="1DFDEBEA" w14:textId="77777777" w:rsidR="00523ECB" w:rsidRDefault="006E1332">
      <w:pPr>
        <w:pStyle w:val="ListParagraph"/>
        <w:numPr>
          <w:ilvl w:val="0"/>
          <w:numId w:val="4"/>
        </w:numPr>
        <w:tabs>
          <w:tab w:val="left" w:pos="2250"/>
        </w:tabs>
        <w:spacing w:after="0" w:line="240" w:lineRule="auto"/>
        <w:ind w:left="1080"/>
      </w:pPr>
      <w:r>
        <w:rPr>
          <w:rFonts w:cs="Arial"/>
          <w:color w:val="000000"/>
          <w:sz w:val="24"/>
          <w:szCs w:val="24"/>
        </w:rPr>
        <w:t>Find more information about this event (can you tell where and</w:t>
      </w:r>
      <w:r>
        <w:rPr>
          <w:rFonts w:cs="Arial"/>
          <w:color w:val="000000"/>
          <w:sz w:val="24"/>
          <w:szCs w:val="24"/>
        </w:rPr>
        <w:t xml:space="preserve"> when the event is happening?).</w:t>
      </w:r>
    </w:p>
    <w:p w14:paraId="31502F19" w14:textId="77777777" w:rsidR="00523ECB" w:rsidRDefault="00523ECB">
      <w:pPr>
        <w:pStyle w:val="ListParagraph"/>
        <w:tabs>
          <w:tab w:val="left" w:pos="2250"/>
        </w:tabs>
        <w:spacing w:after="0" w:line="240" w:lineRule="auto"/>
        <w:ind w:left="1080"/>
      </w:pPr>
    </w:p>
    <w:p w14:paraId="6C2BA9AC" w14:textId="77777777" w:rsidR="00523ECB" w:rsidRDefault="006E1332">
      <w:pPr>
        <w:pStyle w:val="ListParagraph"/>
        <w:numPr>
          <w:ilvl w:val="0"/>
          <w:numId w:val="4"/>
        </w:numPr>
        <w:tabs>
          <w:tab w:val="left" w:pos="2250"/>
        </w:tabs>
        <w:spacing w:after="0" w:line="240" w:lineRule="auto"/>
        <w:ind w:left="1080"/>
      </w:pPr>
      <w:r>
        <w:rPr>
          <w:rFonts w:cs="Arial"/>
          <w:color w:val="000000"/>
          <w:sz w:val="24"/>
          <w:szCs w:val="24"/>
        </w:rPr>
        <w:t>Find out who posted it.</w:t>
      </w:r>
    </w:p>
    <w:p w14:paraId="62191249" w14:textId="77777777" w:rsidR="00523ECB" w:rsidRDefault="00523ECB">
      <w:pPr>
        <w:pStyle w:val="ListParagraph"/>
        <w:tabs>
          <w:tab w:val="left" w:pos="2250"/>
        </w:tabs>
        <w:spacing w:after="0" w:line="240" w:lineRule="auto"/>
        <w:ind w:left="1080"/>
      </w:pPr>
    </w:p>
    <w:p w14:paraId="76DF5C73" w14:textId="77777777" w:rsidR="00523ECB" w:rsidRDefault="006E1332">
      <w:pPr>
        <w:pStyle w:val="ListParagraph"/>
        <w:numPr>
          <w:ilvl w:val="0"/>
          <w:numId w:val="4"/>
        </w:numPr>
        <w:tabs>
          <w:tab w:val="left" w:pos="2250"/>
        </w:tabs>
        <w:spacing w:after="0" w:line="240" w:lineRule="auto"/>
        <w:ind w:left="1080"/>
      </w:pPr>
      <w:r>
        <w:rPr>
          <w:rFonts w:cs="Arial"/>
          <w:color w:val="000000"/>
          <w:sz w:val="24"/>
          <w:szCs w:val="24"/>
        </w:rPr>
        <w:t xml:space="preserve">Now “sign up” for the event. </w:t>
      </w:r>
      <w:r>
        <w:rPr>
          <w:rFonts w:cs="Arial"/>
          <w:color w:val="000000"/>
          <w:sz w:val="24"/>
          <w:szCs w:val="24"/>
        </w:rPr>
        <w:br/>
      </w:r>
    </w:p>
    <w:p w14:paraId="71EA9120" w14:textId="77777777" w:rsidR="00523ECB" w:rsidRDefault="006E1332">
      <w:pPr>
        <w:pStyle w:val="ListParagraph"/>
        <w:numPr>
          <w:ilvl w:val="0"/>
          <w:numId w:val="4"/>
        </w:numPr>
        <w:tabs>
          <w:tab w:val="left" w:pos="2250"/>
        </w:tabs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Try creating a post.</w:t>
      </w:r>
    </w:p>
    <w:p w14:paraId="4ECE6173" w14:textId="77777777" w:rsidR="00523ECB" w:rsidRDefault="00523ECB">
      <w:pPr>
        <w:pStyle w:val="ListParagraph"/>
        <w:tabs>
          <w:tab w:val="left" w:pos="2250"/>
        </w:tabs>
        <w:spacing w:after="0" w:line="240" w:lineRule="auto"/>
        <w:ind w:left="1080" w:hanging="360"/>
        <w:rPr>
          <w:rFonts w:cs="Arial"/>
          <w:color w:val="000000"/>
          <w:sz w:val="24"/>
          <w:szCs w:val="24"/>
        </w:rPr>
      </w:pPr>
    </w:p>
    <w:p w14:paraId="5E7D571C" w14:textId="10715648" w:rsidR="00523ECB" w:rsidRDefault="00F3569C">
      <w:pPr>
        <w:pStyle w:val="ListParagraph"/>
        <w:tabs>
          <w:tab w:val="left" w:pos="2250"/>
        </w:tabs>
        <w:spacing w:after="0" w:line="240" w:lineRule="auto"/>
        <w:ind w:left="1080" w:hanging="36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f</w:t>
      </w:r>
      <w:r w:rsidR="006E1332">
        <w:rPr>
          <w:rFonts w:cs="Arial"/>
          <w:color w:val="000000"/>
          <w:sz w:val="24"/>
          <w:szCs w:val="24"/>
        </w:rPr>
        <w:tab/>
        <w:t>Try to find the restaurant list.</w:t>
      </w:r>
    </w:p>
    <w:p w14:paraId="0983C150" w14:textId="77777777" w:rsidR="00523ECB" w:rsidRDefault="00523ECB">
      <w:pPr>
        <w:pStyle w:val="ListParagraph"/>
        <w:tabs>
          <w:tab w:val="left" w:pos="2250"/>
        </w:tabs>
        <w:spacing w:after="0" w:line="240" w:lineRule="auto"/>
        <w:ind w:left="1080" w:hanging="360"/>
        <w:rPr>
          <w:rFonts w:cs="Arial"/>
          <w:color w:val="000000"/>
          <w:sz w:val="24"/>
          <w:szCs w:val="24"/>
        </w:rPr>
      </w:pPr>
    </w:p>
    <w:p w14:paraId="1E9BE25F" w14:textId="2F8ABDF4" w:rsidR="00523ECB" w:rsidRDefault="00F3569C">
      <w:pPr>
        <w:pStyle w:val="ListParagraph"/>
        <w:tabs>
          <w:tab w:val="left" w:pos="2250"/>
        </w:tabs>
        <w:spacing w:after="0" w:line="240" w:lineRule="auto"/>
        <w:ind w:left="1080" w:hanging="360"/>
      </w:pPr>
      <w:r>
        <w:rPr>
          <w:rFonts w:cs="Arial"/>
          <w:color w:val="000000"/>
          <w:sz w:val="24"/>
          <w:szCs w:val="24"/>
        </w:rPr>
        <w:t>g</w:t>
      </w:r>
      <w:r w:rsidR="006E1332">
        <w:rPr>
          <w:rFonts w:cs="Arial"/>
          <w:color w:val="000000"/>
          <w:sz w:val="24"/>
          <w:szCs w:val="24"/>
        </w:rPr>
        <w:tab/>
        <w:t>Try to find the discount card.</w:t>
      </w:r>
    </w:p>
    <w:p w14:paraId="5D4814DA" w14:textId="77777777" w:rsidR="00523ECB" w:rsidRDefault="00523ECB">
      <w:pPr>
        <w:pStyle w:val="ListParagraph"/>
        <w:rPr>
          <w:sz w:val="24"/>
          <w:szCs w:val="24"/>
        </w:rPr>
      </w:pPr>
    </w:p>
    <w:p w14:paraId="0B7AA47D" w14:textId="09774CD2" w:rsidR="002706CE" w:rsidRDefault="006E1332" w:rsidP="002706CE">
      <w:pPr>
        <w:pStyle w:val="ListParagraph"/>
        <w:numPr>
          <w:ilvl w:val="0"/>
          <w:numId w:val="2"/>
        </w:numPr>
      </w:pPr>
      <w:r>
        <w:rPr>
          <w:rFonts w:cs="Arial"/>
          <w:color w:val="000000"/>
          <w:sz w:val="24"/>
          <w:szCs w:val="24"/>
        </w:rPr>
        <w:t xml:space="preserve">Final observations – Do you have any final observations on the app? </w:t>
      </w:r>
      <w:r>
        <w:rPr>
          <w:rFonts w:cs="Arial"/>
          <w:color w:val="000000"/>
          <w:sz w:val="24"/>
          <w:szCs w:val="24"/>
        </w:rPr>
        <w:t>Would you consider using it?</w:t>
      </w:r>
    </w:p>
    <w:p w14:paraId="40CAC478" w14:textId="77777777" w:rsidR="002706CE" w:rsidRPr="002706CE" w:rsidRDefault="002706CE" w:rsidP="002706CE">
      <w:pPr>
        <w:pStyle w:val="ListParagraph"/>
      </w:pPr>
    </w:p>
    <w:p w14:paraId="7B633DC0" w14:textId="1449B074" w:rsidR="00523ECB" w:rsidRPr="00F3569C" w:rsidRDefault="006E1332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Thanks</w:t>
      </w:r>
    </w:p>
    <w:p w14:paraId="532B686C" w14:textId="7D6E874E" w:rsidR="00523ECB" w:rsidRPr="00F3569C" w:rsidRDefault="006E1332">
      <w:pPr>
        <w:pStyle w:val="ListParagraph"/>
        <w:ind w:left="0"/>
      </w:pPr>
      <w:r>
        <w:rPr>
          <w:sz w:val="24"/>
          <w:szCs w:val="24"/>
        </w:rPr>
        <w:t xml:space="preserve">Many thanks for your willingness to help us test the Knight Bites </w:t>
      </w:r>
      <w:r w:rsidR="00F3569C">
        <w:rPr>
          <w:sz w:val="24"/>
          <w:szCs w:val="24"/>
        </w:rPr>
        <w:t xml:space="preserve">App. </w:t>
      </w:r>
      <w:r>
        <w:rPr>
          <w:sz w:val="24"/>
          <w:szCs w:val="24"/>
        </w:rPr>
        <w:t>The app is completely new, so we appreciate your help in fixing it up.</w:t>
      </w:r>
    </w:p>
    <w:p w14:paraId="4351E3E1" w14:textId="6BBAEEF8" w:rsidR="00523ECB" w:rsidRDefault="006E1332">
      <w:pPr>
        <w:pStyle w:val="ListParagraph"/>
        <w:ind w:left="0"/>
      </w:pPr>
      <w:r>
        <w:rPr>
          <w:sz w:val="24"/>
          <w:szCs w:val="24"/>
        </w:rPr>
        <w:t xml:space="preserve">We’ll contact you soon with a summary of what we found and how we hope </w:t>
      </w:r>
      <w:r>
        <w:rPr>
          <w:sz w:val="24"/>
          <w:szCs w:val="24"/>
        </w:rPr>
        <w:t xml:space="preserve">to use it to improve the </w:t>
      </w:r>
      <w:r w:rsidR="00F3569C">
        <w:rPr>
          <w:sz w:val="24"/>
          <w:szCs w:val="24"/>
        </w:rPr>
        <w:t xml:space="preserve">app. </w:t>
      </w:r>
      <w:r>
        <w:rPr>
          <w:sz w:val="24"/>
          <w:szCs w:val="24"/>
        </w:rPr>
        <w:t>We’ll keep the data from this individual session private.</w:t>
      </w:r>
    </w:p>
    <w:p w14:paraId="37A0171D" w14:textId="77777777" w:rsidR="00523ECB" w:rsidRDefault="00523ECB">
      <w:pPr>
        <w:pStyle w:val="Standard"/>
      </w:pPr>
    </w:p>
    <w:p w14:paraId="13A38E5A" w14:textId="77777777" w:rsidR="00523ECB" w:rsidRDefault="00523ECB">
      <w:pPr>
        <w:pStyle w:val="Standard"/>
      </w:pPr>
    </w:p>
    <w:p w14:paraId="0498CBDF" w14:textId="77777777" w:rsidR="00523ECB" w:rsidRDefault="00523ECB">
      <w:pPr>
        <w:pStyle w:val="Standard"/>
      </w:pPr>
    </w:p>
    <w:sectPr w:rsidR="00523E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404B8" w14:textId="77777777" w:rsidR="006E1332" w:rsidRDefault="006E1332">
      <w:r>
        <w:separator/>
      </w:r>
    </w:p>
  </w:endnote>
  <w:endnote w:type="continuationSeparator" w:id="0">
    <w:p w14:paraId="6B25671B" w14:textId="77777777" w:rsidR="006E1332" w:rsidRDefault="006E1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charset w:val="00"/>
    <w:family w:val="auto"/>
    <w:pitch w:val="variable"/>
  </w:font>
  <w:font w:name="Noto Sans Arabic U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653DF" w14:textId="77777777" w:rsidR="006E1332" w:rsidRDefault="006E1332">
      <w:r>
        <w:rPr>
          <w:color w:val="000000"/>
        </w:rPr>
        <w:separator/>
      </w:r>
    </w:p>
  </w:footnote>
  <w:footnote w:type="continuationSeparator" w:id="0">
    <w:p w14:paraId="1A631A77" w14:textId="77777777" w:rsidR="006E1332" w:rsidRDefault="006E1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34F1"/>
    <w:multiLevelType w:val="multilevel"/>
    <w:tmpl w:val="8646CD80"/>
    <w:styleLink w:val="WWNum3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" w15:restartNumberingAfterBreak="0">
    <w:nsid w:val="0AF32DF9"/>
    <w:multiLevelType w:val="multilevel"/>
    <w:tmpl w:val="CF381970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" w15:restartNumberingAfterBreak="0">
    <w:nsid w:val="0E1854FC"/>
    <w:multiLevelType w:val="multilevel"/>
    <w:tmpl w:val="319EC116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" w15:restartNumberingAfterBreak="0">
    <w:nsid w:val="76B30B16"/>
    <w:multiLevelType w:val="multilevel"/>
    <w:tmpl w:val="1D4414D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23ECB"/>
    <w:rsid w:val="002706CE"/>
    <w:rsid w:val="0031568B"/>
    <w:rsid w:val="00523ECB"/>
    <w:rsid w:val="006E1332"/>
    <w:rsid w:val="00CD0DB8"/>
    <w:rsid w:val="00E34BDF"/>
    <w:rsid w:val="00F3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E57D"/>
  <w15:docId w15:val="{D520363C-5369-4FF1-BFED-BBCFB4BB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jaVu Sans" w:hAnsi="Calibri" w:cs="Noto Sans Arabic UI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Information Technology</dc:creator>
  <cp:lastModifiedBy>Aayam Shrestha</cp:lastModifiedBy>
  <cp:revision>4</cp:revision>
  <cp:lastPrinted>2007-11-26T15:55:00Z</cp:lastPrinted>
  <dcterms:created xsi:type="dcterms:W3CDTF">2021-12-03T20:29:00Z</dcterms:created>
  <dcterms:modified xsi:type="dcterms:W3CDTF">2021-12-03T20:53:00Z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Calvin College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